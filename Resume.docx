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51AF6" w:rsidRDefault="004F2AA9" w:rsidP="00913946">
            <w:pPr>
              <w:pStyle w:val="Title"/>
              <w:rPr>
                <w:sz w:val="56"/>
              </w:rPr>
            </w:pPr>
            <w:r w:rsidRPr="00E51AF6">
              <w:rPr>
                <w:sz w:val="56"/>
              </w:rPr>
              <w:t>Namjilmaa</w:t>
            </w:r>
            <w:r w:rsidR="00692703" w:rsidRPr="00E51AF6">
              <w:rPr>
                <w:sz w:val="56"/>
              </w:rPr>
              <w:t xml:space="preserve"> </w:t>
            </w:r>
            <w:r w:rsidRPr="00E51AF6">
              <w:rPr>
                <w:rStyle w:val="IntenseEmphasis"/>
                <w:sz w:val="56"/>
              </w:rPr>
              <w:t>Dorjpurev</w:t>
            </w:r>
          </w:p>
          <w:p w:rsidR="00692703" w:rsidRPr="00CF1A49" w:rsidRDefault="004F2AA9" w:rsidP="00913946">
            <w:pPr>
              <w:pStyle w:val="ContactInfo"/>
              <w:contextualSpacing w:val="0"/>
            </w:pPr>
            <w:bookmarkStart w:id="0" w:name="_GoBack"/>
            <w:bookmarkEnd w:id="0"/>
            <w:r>
              <w:t>1650 Sunstone Dr. Mclean, VA 22102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8C36E3BFB9142F1B4DCB2BB1CE653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(703) 568-2900</w:t>
            </w:r>
          </w:p>
          <w:p w:rsidR="00692703" w:rsidRPr="00CF1A49" w:rsidRDefault="004F2AA9" w:rsidP="00913946">
            <w:pPr>
              <w:pStyle w:val="ContactInfoEmphasis"/>
              <w:contextualSpacing w:val="0"/>
            </w:pPr>
            <w:r>
              <w:t>Naniad27anu@yahoo.com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590B0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785660C9434DB7A48557942FA72E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F2AA9" w:rsidP="001D0BF1">
            <w:pPr>
              <w:pStyle w:val="Heading3"/>
              <w:contextualSpacing w:val="0"/>
              <w:outlineLvl w:val="2"/>
            </w:pPr>
            <w:r>
              <w:t>March 2000</w:t>
            </w:r>
            <w:r w:rsidR="001D0BF1" w:rsidRPr="00CF1A49">
              <w:t xml:space="preserve"> – </w:t>
            </w:r>
            <w:r>
              <w:t>March 2011</w:t>
            </w:r>
          </w:p>
          <w:p w:rsidR="001D0BF1" w:rsidRPr="00CF1A49" w:rsidRDefault="004F2AA9" w:rsidP="001D0BF1">
            <w:pPr>
              <w:pStyle w:val="Heading2"/>
              <w:contextualSpacing w:val="0"/>
              <w:outlineLvl w:val="1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Park place Gourmet II</w:t>
            </w:r>
            <w:r w:rsidR="006B44E3">
              <w:rPr>
                <w:rStyle w:val="SubtleReference"/>
              </w:rPr>
              <w:t xml:space="preserve"> – Washington, DC</w:t>
            </w:r>
          </w:p>
          <w:p w:rsidR="001E3120" w:rsidRDefault="00E51AF6" w:rsidP="001D0BF1">
            <w:pPr>
              <w:contextualSpacing w:val="0"/>
            </w:pPr>
            <w:r>
              <w:t>Worked as cashier, worked catering events, closed the restaurant regularly, responsible for ordering from vendors and book-keeping.</w:t>
            </w:r>
          </w:p>
          <w:p w:rsidR="00E51AF6" w:rsidRDefault="00E51AF6" w:rsidP="001D0BF1">
            <w:pPr>
              <w:contextualSpacing w:val="0"/>
            </w:pPr>
          </w:p>
          <w:p w:rsidR="00E51AF6" w:rsidRPr="00CF1A49" w:rsidRDefault="00E51AF6" w:rsidP="001D0BF1">
            <w:pPr>
              <w:contextualSpacing w:val="0"/>
            </w:pPr>
            <w:r>
              <w:t>Manager- Kwan Men Park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B2C38" w:rsidP="00F61DF9">
            <w:pPr>
              <w:pStyle w:val="Heading3"/>
              <w:contextualSpacing w:val="0"/>
              <w:outlineLvl w:val="2"/>
            </w:pPr>
            <w:r>
              <w:t>May 2019</w:t>
            </w:r>
            <w:r w:rsidR="00F61DF9" w:rsidRPr="00CF1A49">
              <w:t xml:space="preserve"> – </w:t>
            </w:r>
            <w:r>
              <w:t>August 2019</w:t>
            </w:r>
          </w:p>
          <w:p w:rsidR="00F61DF9" w:rsidRPr="00CF1A49" w:rsidRDefault="005B2C38" w:rsidP="00F61DF9">
            <w:pPr>
              <w:pStyle w:val="Heading2"/>
              <w:contextualSpacing w:val="0"/>
              <w:outlineLvl w:val="1"/>
            </w:pPr>
            <w:r>
              <w:t>pickup &amp; Delivery</w:t>
            </w:r>
            <w:r w:rsidR="00F61DF9" w:rsidRPr="00CF1A49">
              <w:t xml:space="preserve">, </w:t>
            </w:r>
            <w:r>
              <w:rPr>
                <w:b w:val="0"/>
              </w:rPr>
              <w:t>Instacart</w:t>
            </w:r>
          </w:p>
          <w:p w:rsidR="00F61DF9" w:rsidRDefault="005B2C38" w:rsidP="00F61DF9">
            <w:r>
              <w:t xml:space="preserve">Picked up and sorted items and delivery. </w:t>
            </w:r>
          </w:p>
        </w:tc>
      </w:tr>
    </w:tbl>
    <w:sdt>
      <w:sdtPr>
        <w:alias w:val="Education:"/>
        <w:tag w:val="Education:"/>
        <w:id w:val="-1908763273"/>
        <w:placeholder>
          <w:docPart w:val="695CB43BA6414BEAB769CF72F0FD17A5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5B2C38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1991</w:t>
            </w:r>
          </w:p>
          <w:p w:rsidR="007538DC" w:rsidRPr="00CF1A49" w:rsidRDefault="005B2C38" w:rsidP="005B2C38">
            <w:pPr>
              <w:pStyle w:val="Heading2"/>
              <w:contextualSpacing w:val="0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Ulaanbaatar City 3 High school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B2C38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1999</w:t>
            </w:r>
          </w:p>
          <w:p w:rsidR="00F61DF9" w:rsidRPr="00CF1A49" w:rsidRDefault="005B2C38" w:rsidP="00F61DF9">
            <w:pPr>
              <w:pStyle w:val="Heading2"/>
              <w:contextualSpacing w:val="0"/>
              <w:outlineLvl w:val="1"/>
            </w:pPr>
            <w:r>
              <w:t>Accounting 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Agarculture University</w:t>
            </w:r>
            <w:r w:rsidR="006B44E3">
              <w:rPr>
                <w:rStyle w:val="SubtleReference"/>
              </w:rPr>
              <w:t xml:space="preserve"> </w:t>
            </w:r>
            <w:r w:rsidR="006B44E3" w:rsidRPr="006B44E3">
              <w:rPr>
                <w:rStyle w:val="SubtleReference"/>
              </w:rPr>
              <w:t>–</w:t>
            </w:r>
            <w:r w:rsidR="006B44E3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Ulaanbaatar, mongolia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177924BF779F40D187DCECDEFE0F0036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C12D747FBA8245809A4D1E73BD8C059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B44E3" w:rsidP="006E1507">
            <w:pPr>
              <w:pStyle w:val="ListBullet"/>
              <w:contextualSpacing w:val="0"/>
            </w:pPr>
            <w:r>
              <w:t>Accounting &amp; finances</w:t>
            </w:r>
          </w:p>
          <w:p w:rsidR="001F4E6D" w:rsidRPr="006E1507" w:rsidRDefault="006B44E3" w:rsidP="006E1507">
            <w:pPr>
              <w:pStyle w:val="ListBullet"/>
              <w:contextualSpacing w:val="0"/>
            </w:pPr>
            <w:r>
              <w:t>Attention to detail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B44E3" w:rsidP="006E1507">
            <w:pPr>
              <w:pStyle w:val="ListBullet"/>
              <w:contextualSpacing w:val="0"/>
            </w:pPr>
            <w:r>
              <w:t>Strong work ethic</w:t>
            </w:r>
          </w:p>
          <w:p w:rsidR="001E3120" w:rsidRPr="006E1507" w:rsidRDefault="006B44E3" w:rsidP="006E1507">
            <w:pPr>
              <w:pStyle w:val="ListBullet"/>
              <w:contextualSpacing w:val="0"/>
            </w:pPr>
            <w:r>
              <w:t>Efficient in solo work and teamwork</w:t>
            </w:r>
          </w:p>
          <w:p w:rsidR="001E3120" w:rsidRPr="006E1507" w:rsidRDefault="001E3120" w:rsidP="006B44E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B0F" w:rsidRDefault="00590B0F" w:rsidP="0068194B">
      <w:r>
        <w:separator/>
      </w:r>
    </w:p>
    <w:p w:rsidR="00590B0F" w:rsidRDefault="00590B0F"/>
    <w:p w:rsidR="00590B0F" w:rsidRDefault="00590B0F"/>
  </w:endnote>
  <w:endnote w:type="continuationSeparator" w:id="0">
    <w:p w:rsidR="00590B0F" w:rsidRDefault="00590B0F" w:rsidP="0068194B">
      <w:r>
        <w:continuationSeparator/>
      </w:r>
    </w:p>
    <w:p w:rsidR="00590B0F" w:rsidRDefault="00590B0F"/>
    <w:p w:rsidR="00590B0F" w:rsidRDefault="00590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B0F" w:rsidRDefault="00590B0F" w:rsidP="0068194B">
      <w:r>
        <w:separator/>
      </w:r>
    </w:p>
    <w:p w:rsidR="00590B0F" w:rsidRDefault="00590B0F"/>
    <w:p w:rsidR="00590B0F" w:rsidRDefault="00590B0F"/>
  </w:footnote>
  <w:footnote w:type="continuationSeparator" w:id="0">
    <w:p w:rsidR="00590B0F" w:rsidRDefault="00590B0F" w:rsidP="0068194B">
      <w:r>
        <w:continuationSeparator/>
      </w:r>
    </w:p>
    <w:p w:rsidR="00590B0F" w:rsidRDefault="00590B0F"/>
    <w:p w:rsidR="00590B0F" w:rsidRDefault="00590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E3022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A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AA9"/>
    <w:rsid w:val="00510392"/>
    <w:rsid w:val="00513E2A"/>
    <w:rsid w:val="00566A35"/>
    <w:rsid w:val="0056701E"/>
    <w:rsid w:val="005740D7"/>
    <w:rsid w:val="00590B0F"/>
    <w:rsid w:val="005A0F26"/>
    <w:rsid w:val="005A1B10"/>
    <w:rsid w:val="005A6850"/>
    <w:rsid w:val="005B1B1B"/>
    <w:rsid w:val="005B2C38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44E3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1AF6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0CED"/>
  <w15:chartTrackingRefBased/>
  <w15:docId w15:val="{02CEEEC3-27FA-4113-AC27-348C7859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%20Barran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C36E3BFB9142F1B4DCB2BB1CE6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9E80-1A97-4309-B2D0-7097FB6CC2F3}"/>
      </w:docPartPr>
      <w:docPartBody>
        <w:p w:rsidR="00000000" w:rsidRDefault="006B7F72">
          <w:pPr>
            <w:pStyle w:val="D8C36E3BFB9142F1B4DCB2BB1CE65342"/>
          </w:pPr>
          <w:r w:rsidRPr="00CF1A49">
            <w:t>·</w:t>
          </w:r>
        </w:p>
      </w:docPartBody>
    </w:docPart>
    <w:docPart>
      <w:docPartPr>
        <w:name w:val="95785660C9434DB7A48557942FA72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CEDD-2998-4AE6-B6CA-1021496E7F7E}"/>
      </w:docPartPr>
      <w:docPartBody>
        <w:p w:rsidR="00000000" w:rsidRDefault="006B7F72">
          <w:pPr>
            <w:pStyle w:val="95785660C9434DB7A48557942FA72E25"/>
          </w:pPr>
          <w:r w:rsidRPr="00CF1A49">
            <w:t>Experience</w:t>
          </w:r>
        </w:p>
      </w:docPartBody>
    </w:docPart>
    <w:docPart>
      <w:docPartPr>
        <w:name w:val="695CB43BA6414BEAB769CF72F0FD1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BE6A1-8CDE-43D9-AA90-B6DC0CD3A788}"/>
      </w:docPartPr>
      <w:docPartBody>
        <w:p w:rsidR="00000000" w:rsidRDefault="006B7F72">
          <w:pPr>
            <w:pStyle w:val="695CB43BA6414BEAB769CF72F0FD17A5"/>
          </w:pPr>
          <w:r w:rsidRPr="00CF1A49">
            <w:t>Education</w:t>
          </w:r>
        </w:p>
      </w:docPartBody>
    </w:docPart>
    <w:docPart>
      <w:docPartPr>
        <w:name w:val="177924BF779F40D187DCECDEFE0F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7ACF-6282-48CE-8313-E79EA32A8192}"/>
      </w:docPartPr>
      <w:docPartBody>
        <w:p w:rsidR="00000000" w:rsidRDefault="006B7F72">
          <w:pPr>
            <w:pStyle w:val="177924BF779F40D187DCECDEFE0F0036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C12D747FBA8245809A4D1E73BD8C0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E2BF4-5D3F-4D20-A4BE-76643F230FF9}"/>
      </w:docPartPr>
      <w:docPartBody>
        <w:p w:rsidR="00000000" w:rsidRDefault="006B7F72">
          <w:pPr>
            <w:pStyle w:val="C12D747FBA8245809A4D1E73BD8C0590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72"/>
    <w:rsid w:val="006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9B0AEBE6B4BB5B48F1198BEC14A7C">
    <w:name w:val="0449B0AEBE6B4BB5B48F1198BEC14A7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1FB2ACA707C4CC4B7D8F6C36259688C">
    <w:name w:val="91FB2ACA707C4CC4B7D8F6C36259688C"/>
  </w:style>
  <w:style w:type="paragraph" w:customStyle="1" w:styleId="4ABD59205BE74873AEB1E60F2AABE8B9">
    <w:name w:val="4ABD59205BE74873AEB1E60F2AABE8B9"/>
  </w:style>
  <w:style w:type="paragraph" w:customStyle="1" w:styleId="D8C36E3BFB9142F1B4DCB2BB1CE65342">
    <w:name w:val="D8C36E3BFB9142F1B4DCB2BB1CE65342"/>
  </w:style>
  <w:style w:type="paragraph" w:customStyle="1" w:styleId="75F24E954A7244C3BC3F2F2E50ABDA49">
    <w:name w:val="75F24E954A7244C3BC3F2F2E50ABDA49"/>
  </w:style>
  <w:style w:type="paragraph" w:customStyle="1" w:styleId="D002C12F270142D59F7276C0DE969D7E">
    <w:name w:val="D002C12F270142D59F7276C0DE969D7E"/>
  </w:style>
  <w:style w:type="paragraph" w:customStyle="1" w:styleId="3B9006B58DBD488583CF3E2DBEAF0995">
    <w:name w:val="3B9006B58DBD488583CF3E2DBEAF0995"/>
  </w:style>
  <w:style w:type="paragraph" w:customStyle="1" w:styleId="E12D3E9F00F74D4D97F9507CF7F379CB">
    <w:name w:val="E12D3E9F00F74D4D97F9507CF7F379CB"/>
  </w:style>
  <w:style w:type="paragraph" w:customStyle="1" w:styleId="83A00BAA965A4D0DAE4CD39BFD4A9ACC">
    <w:name w:val="83A00BAA965A4D0DAE4CD39BFD4A9ACC"/>
  </w:style>
  <w:style w:type="paragraph" w:customStyle="1" w:styleId="D3F9F46825F6446EA2F759F9A0D3CFB0">
    <w:name w:val="D3F9F46825F6446EA2F759F9A0D3CFB0"/>
  </w:style>
  <w:style w:type="paragraph" w:customStyle="1" w:styleId="F10EC087C12A49EFA9999EE64288054C">
    <w:name w:val="F10EC087C12A49EFA9999EE64288054C"/>
  </w:style>
  <w:style w:type="paragraph" w:customStyle="1" w:styleId="95785660C9434DB7A48557942FA72E25">
    <w:name w:val="95785660C9434DB7A48557942FA72E25"/>
  </w:style>
  <w:style w:type="paragraph" w:customStyle="1" w:styleId="EF84CD4790E54B4187EF5BD72923417B">
    <w:name w:val="EF84CD4790E54B4187EF5BD72923417B"/>
  </w:style>
  <w:style w:type="paragraph" w:customStyle="1" w:styleId="289772B3B2804870B5F625EA6733E66D">
    <w:name w:val="289772B3B2804870B5F625EA6733E66D"/>
  </w:style>
  <w:style w:type="paragraph" w:customStyle="1" w:styleId="C08064FB52754C478E4C3FFB1A0F5774">
    <w:name w:val="C08064FB52754C478E4C3FFB1A0F57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393FF378F704261BE6ADD49F479BA2E">
    <w:name w:val="2393FF378F704261BE6ADD49F479BA2E"/>
  </w:style>
  <w:style w:type="paragraph" w:customStyle="1" w:styleId="025BC230A2444A68857F0AD721258968">
    <w:name w:val="025BC230A2444A68857F0AD721258968"/>
  </w:style>
  <w:style w:type="paragraph" w:customStyle="1" w:styleId="1A108D2658A243E6AABF8BF3D891953F">
    <w:name w:val="1A108D2658A243E6AABF8BF3D891953F"/>
  </w:style>
  <w:style w:type="paragraph" w:customStyle="1" w:styleId="F3EDA120E942419B844AF2AB73F6797A">
    <w:name w:val="F3EDA120E942419B844AF2AB73F6797A"/>
  </w:style>
  <w:style w:type="paragraph" w:customStyle="1" w:styleId="FB0F99DD6F5445D5B6FFC5B7088A0C4D">
    <w:name w:val="FB0F99DD6F5445D5B6FFC5B7088A0C4D"/>
  </w:style>
  <w:style w:type="paragraph" w:customStyle="1" w:styleId="B89CA82C76D94B528BE2EB2D966946B8">
    <w:name w:val="B89CA82C76D94B528BE2EB2D966946B8"/>
  </w:style>
  <w:style w:type="paragraph" w:customStyle="1" w:styleId="3A4B333AC02D4D0BBE2697015ADA2772">
    <w:name w:val="3A4B333AC02D4D0BBE2697015ADA2772"/>
  </w:style>
  <w:style w:type="paragraph" w:customStyle="1" w:styleId="695CB43BA6414BEAB769CF72F0FD17A5">
    <w:name w:val="695CB43BA6414BEAB769CF72F0FD17A5"/>
  </w:style>
  <w:style w:type="paragraph" w:customStyle="1" w:styleId="1CBE4621C99040C7A4B511F2C8C9C7F4">
    <w:name w:val="1CBE4621C99040C7A4B511F2C8C9C7F4"/>
  </w:style>
  <w:style w:type="paragraph" w:customStyle="1" w:styleId="0D4809933F224ADBB3D5789514771ACC">
    <w:name w:val="0D4809933F224ADBB3D5789514771ACC"/>
  </w:style>
  <w:style w:type="paragraph" w:customStyle="1" w:styleId="F0BE4DD590E848059ADB0F20C111DFBE">
    <w:name w:val="F0BE4DD590E848059ADB0F20C111DFBE"/>
  </w:style>
  <w:style w:type="paragraph" w:customStyle="1" w:styleId="309C2934FC3343A7A2BF76F72F233DA9">
    <w:name w:val="309C2934FC3343A7A2BF76F72F233DA9"/>
  </w:style>
  <w:style w:type="paragraph" w:customStyle="1" w:styleId="2D1F198EE660428B97FDBD7BA5396859">
    <w:name w:val="2D1F198EE660428B97FDBD7BA5396859"/>
  </w:style>
  <w:style w:type="paragraph" w:customStyle="1" w:styleId="A9274F4883EC4689A1BDB8B51DE71210">
    <w:name w:val="A9274F4883EC4689A1BDB8B51DE71210"/>
  </w:style>
  <w:style w:type="paragraph" w:customStyle="1" w:styleId="12519B8BE16D464186FC47ED059DF48A">
    <w:name w:val="12519B8BE16D464186FC47ED059DF48A"/>
  </w:style>
  <w:style w:type="paragraph" w:customStyle="1" w:styleId="EAD1A79187C4483DA59D5F485A39ED2A">
    <w:name w:val="EAD1A79187C4483DA59D5F485A39ED2A"/>
  </w:style>
  <w:style w:type="paragraph" w:customStyle="1" w:styleId="B0B9FC50789449B69B50ACC30CC245AB">
    <w:name w:val="B0B9FC50789449B69B50ACC30CC245AB"/>
  </w:style>
  <w:style w:type="paragraph" w:customStyle="1" w:styleId="177924BF779F40D187DCECDEFE0F0036">
    <w:name w:val="177924BF779F40D187DCECDEFE0F0036"/>
  </w:style>
  <w:style w:type="paragraph" w:customStyle="1" w:styleId="C12D747FBA8245809A4D1E73BD8C0590">
    <w:name w:val="C12D747FBA8245809A4D1E73BD8C0590"/>
  </w:style>
  <w:style w:type="paragraph" w:customStyle="1" w:styleId="CC5A88233FCE4B129BE6FBCCF999B685">
    <w:name w:val="CC5A88233FCE4B129BE6FBCCF999B685"/>
  </w:style>
  <w:style w:type="paragraph" w:customStyle="1" w:styleId="249CAA2331CB49FBA4AD4E21C974E752">
    <w:name w:val="249CAA2331CB49FBA4AD4E21C974E752"/>
  </w:style>
  <w:style w:type="paragraph" w:customStyle="1" w:styleId="A47D4CB309A94E91A036BDDEEE15F2E6">
    <w:name w:val="A47D4CB309A94E91A036BDDEEE15F2E6"/>
  </w:style>
  <w:style w:type="paragraph" w:customStyle="1" w:styleId="0E38B9E066AA45328855BB2EF46F060D">
    <w:name w:val="0E38B9E066AA45328855BB2EF46F060D"/>
  </w:style>
  <w:style w:type="paragraph" w:customStyle="1" w:styleId="68B394D267C741CAA6E62924C76D80DC">
    <w:name w:val="68B394D267C741CAA6E62924C76D80DC"/>
  </w:style>
  <w:style w:type="paragraph" w:customStyle="1" w:styleId="F7F9300982104F9DB4412791CDAF24D4">
    <w:name w:val="F7F9300982104F9DB4412791CDAF24D4"/>
  </w:style>
  <w:style w:type="paragraph" w:customStyle="1" w:styleId="881E5862352647AD92A3FAEFFE3A45E4">
    <w:name w:val="881E5862352647AD92A3FAEFFE3A4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Barrand</dc:creator>
  <cp:keywords/>
  <dc:description/>
  <cp:lastModifiedBy>Kyle Barrand</cp:lastModifiedBy>
  <cp:revision>1</cp:revision>
  <dcterms:created xsi:type="dcterms:W3CDTF">2019-08-26T22:48:00Z</dcterms:created>
  <dcterms:modified xsi:type="dcterms:W3CDTF">2019-08-26T23:26:00Z</dcterms:modified>
  <cp:category/>
</cp:coreProperties>
</file>